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游戏《孢子》的思考 —— Marching Cube算法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"https://blog.csdn.net/shenziheng1/article/details/71194149"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https://blog.csdn.net/shenziheng1/article/details/71194149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F066C"/>
    <w:rsid w:val="55AF066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pture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2020-07-03T11:50:00Z</dcterms:created>
  <dc:creator>C_grass</dc:creator>
  <cp:lastModifiedBy>C_grass</cp:lastModifiedBy>
  <dcterms:modified xsi:type="dcterms:W3CDTF">2020-07-03T11:51:15Z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